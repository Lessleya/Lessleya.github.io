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815B" w14:textId="71126874" w:rsidR="00F9444C" w:rsidRDefault="00900229">
      <w:pPr>
        <w:pStyle w:val="NoSpacing"/>
      </w:pPr>
      <w:r>
        <w:t>Lesliee Cruz</w:t>
      </w:r>
    </w:p>
    <w:p w14:paraId="7E56759E" w14:textId="00520988" w:rsidR="00E614DD" w:rsidRDefault="00900229">
      <w:pPr>
        <w:pStyle w:val="NoSpacing"/>
      </w:pPr>
      <w:r>
        <w:t>Adam Luke</w:t>
      </w:r>
    </w:p>
    <w:p w14:paraId="55EB2E60" w14:textId="1788BB79" w:rsidR="00E614DD" w:rsidRDefault="00900229">
      <w:pPr>
        <w:pStyle w:val="NoSpacing"/>
      </w:pPr>
      <w:r>
        <w:t xml:space="preserve">MKT250 </w:t>
      </w:r>
    </w:p>
    <w:p w14:paraId="3A5EFC01" w14:textId="3A96D46C" w:rsidR="00E614DD" w:rsidRDefault="00900229">
      <w:pPr>
        <w:pStyle w:val="NoSpacing"/>
      </w:pPr>
      <w:r>
        <w:t>5/25/2021</w:t>
      </w:r>
    </w:p>
    <w:p w14:paraId="68F6981D" w14:textId="1E9DC744" w:rsidR="00E614DD" w:rsidRDefault="00900229" w:rsidP="00900229">
      <w:pPr>
        <w:pStyle w:val="Title"/>
      </w:pPr>
      <w:r>
        <w:t>Legal Structure</w:t>
      </w:r>
    </w:p>
    <w:p w14:paraId="3DB9D518" w14:textId="509B2804" w:rsidR="00E614DD" w:rsidRDefault="00900229" w:rsidP="00900229">
      <w:pPr>
        <w:pStyle w:val="Bibliography"/>
        <w:ind w:left="0" w:firstLine="0"/>
      </w:pPr>
      <w:r>
        <w:tab/>
      </w:r>
      <w:r w:rsidR="00BB6B8A">
        <w:t xml:space="preserve">The legal structure of an online business is as important as a physical business. Although the regulations are different for </w:t>
      </w:r>
      <w:r w:rsidR="007F27DE">
        <w:t>online</w:t>
      </w:r>
      <w:r w:rsidR="00BB6B8A">
        <w:t xml:space="preserve"> business</w:t>
      </w:r>
      <w:r w:rsidR="007F27DE">
        <w:t>,</w:t>
      </w:r>
      <w:r w:rsidR="00BB6B8A">
        <w:t xml:space="preserve"> is still impor</w:t>
      </w:r>
      <w:r w:rsidR="007F27DE">
        <w:t xml:space="preserve">tant to know them. During this week, I selected the legal structure of my business. After </w:t>
      </w:r>
      <w:proofErr w:type="spellStart"/>
      <w:r w:rsidR="007F27DE">
        <w:t>studing</w:t>
      </w:r>
      <w:proofErr w:type="spellEnd"/>
      <w:r w:rsidR="007F27DE">
        <w:t xml:space="preserve"> the different structures, I choose s</w:t>
      </w:r>
      <w:r w:rsidR="007F27DE" w:rsidRPr="007F27DE">
        <w:t>ole Proprietor</w:t>
      </w:r>
      <w:r w:rsidR="007F27DE">
        <w:t xml:space="preserve">. Solo proprietor </w:t>
      </w:r>
      <w:r w:rsidR="007F27DE" w:rsidRPr="007F27DE">
        <w:t>is the most traditional form of business, where one simply goes into business in their own name or under a "doing business as" (DBA) trade name. It offers the least protection to the owner of the business but is the simplest to set up.</w:t>
      </w:r>
    </w:p>
    <w:p w14:paraId="6B5AFF90" w14:textId="06D3C347" w:rsidR="007F27DE" w:rsidRPr="007F27DE" w:rsidRDefault="007F27DE" w:rsidP="007F27DE">
      <w:r>
        <w:t xml:space="preserve">I think this is the best option for my business because I want to keep </w:t>
      </w:r>
      <w:r w:rsidR="000F35D0">
        <w:t>my business</w:t>
      </w:r>
      <w:r>
        <w:t xml:space="preserve"> simple.</w:t>
      </w:r>
      <w:r w:rsidR="000F35D0" w:rsidRPr="000F35D0">
        <w:t xml:space="preserve"> </w:t>
      </w:r>
      <w:r w:rsidR="000F35D0" w:rsidRPr="000F35D0">
        <w:t xml:space="preserve">A sole proprietorship is the easiest type of business to establish or take apart, due to a lack of government regulation. </w:t>
      </w:r>
      <w:r w:rsidR="000F35D0">
        <w:t>This type of business are very popular around the country.</w:t>
      </w:r>
      <w:r w:rsidR="000F35D0" w:rsidRPr="000F35D0">
        <w:t xml:space="preserve"> </w:t>
      </w:r>
    </w:p>
    <w:sectPr w:rsidR="007F27DE" w:rsidRPr="007F27D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0CAC" w14:textId="77777777" w:rsidR="00900229" w:rsidRDefault="00900229">
      <w:pPr>
        <w:spacing w:line="240" w:lineRule="auto"/>
      </w:pPr>
      <w:r>
        <w:separator/>
      </w:r>
    </w:p>
  </w:endnote>
  <w:endnote w:type="continuationSeparator" w:id="0">
    <w:p w14:paraId="31B4163F" w14:textId="77777777" w:rsidR="00900229" w:rsidRDefault="00900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37B2" w14:textId="77777777" w:rsidR="00900229" w:rsidRDefault="00900229">
      <w:pPr>
        <w:spacing w:line="240" w:lineRule="auto"/>
      </w:pPr>
      <w:r>
        <w:separator/>
      </w:r>
    </w:p>
  </w:footnote>
  <w:footnote w:type="continuationSeparator" w:id="0">
    <w:p w14:paraId="4A1FAB5E" w14:textId="77777777" w:rsidR="00900229" w:rsidRDefault="00900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B4F6A" w14:textId="77777777" w:rsidR="00E614DD" w:rsidRDefault="000F35D0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C6A4" w14:textId="0D2150A8" w:rsidR="00E614DD" w:rsidRDefault="00900229">
    <w:pPr>
      <w:pStyle w:val="Header"/>
    </w:pPr>
    <w:r>
      <w:t>Cruz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29"/>
    <w:rsid w:val="00040CBB"/>
    <w:rsid w:val="000B78C8"/>
    <w:rsid w:val="000F35D0"/>
    <w:rsid w:val="001463B2"/>
    <w:rsid w:val="001F62C0"/>
    <w:rsid w:val="00245E02"/>
    <w:rsid w:val="00353B66"/>
    <w:rsid w:val="004A2675"/>
    <w:rsid w:val="004F7139"/>
    <w:rsid w:val="00691EC1"/>
    <w:rsid w:val="007C53FB"/>
    <w:rsid w:val="007F27DE"/>
    <w:rsid w:val="008B7D18"/>
    <w:rsid w:val="008F1F97"/>
    <w:rsid w:val="008F4052"/>
    <w:rsid w:val="00900229"/>
    <w:rsid w:val="009D4EB3"/>
    <w:rsid w:val="00B13D1B"/>
    <w:rsid w:val="00B818DF"/>
    <w:rsid w:val="00BB6B8A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E0E5"/>
  <w15:chartTrackingRefBased/>
  <w15:docId w15:val="{601E0DB4-EDDA-48CF-9F0D-9C4CA309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sliee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52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Lesliee</dc:creator>
  <cp:keywords/>
  <dc:description/>
  <cp:lastModifiedBy>Cruz Ceron, Lesliee</cp:lastModifiedBy>
  <cp:revision>1</cp:revision>
  <dcterms:created xsi:type="dcterms:W3CDTF">2021-05-26T01:25:00Z</dcterms:created>
  <dcterms:modified xsi:type="dcterms:W3CDTF">2021-05-26T02:17:00Z</dcterms:modified>
  <cp:version/>
</cp:coreProperties>
</file>